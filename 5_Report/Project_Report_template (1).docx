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F4CE2" w14:textId="77777777" w:rsidR="00746D2E" w:rsidRDefault="00B47815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val="en-IN" w:eastAsia="en-IN" w:bidi="kn-IN"/>
        </w:rPr>
        <w:pict w14:anchorId="3DE9F160">
          <v:shapetype id="_x0000_t202" coordsize="21600,21600" o:spt="202" path="m,l,21600r21600,l21600,xe">
            <v:stroke joinstyle="miter"/>
            <v:path gradientshapeok="t" o:connecttype="rect"/>
          </v:shapetype>
          <v:shape id="Text Box 108" o:spid="_x0000_s1026" type="#_x0000_t202" style="position:absolute;left:0;text-align:left;margin-left:34pt;margin-top:0;width:363.5pt;height:97pt;z-index:2516336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<v:textbox>
              <w:txbxContent>
                <w:p w14:paraId="1DD3E06C" w14:textId="77777777" w:rsidR="006F3721" w:rsidRDefault="00831116" w:rsidP="00860730">
                  <w:pPr>
                    <w:jc w:val="center"/>
                    <w:rPr>
                      <w:rFonts w:ascii="Arial" w:hAnsi="Arial" w:cs="Arial"/>
                      <w:sz w:val="56"/>
                    </w:rPr>
                  </w:pPr>
                  <w:r>
                    <w:rPr>
                      <w:rFonts w:ascii="Arial" w:hAnsi="Arial" w:cs="Arial"/>
                      <w:sz w:val="56"/>
                    </w:rPr>
                    <w:t>Report:</w:t>
                  </w:r>
                </w:p>
                <w:p w14:paraId="645545B5" w14:textId="77777777" w:rsidR="00831116" w:rsidRDefault="00831116" w:rsidP="00860730">
                  <w:pPr>
                    <w:jc w:val="center"/>
                    <w:rPr>
                      <w:rFonts w:ascii="Arial" w:hAnsi="Arial" w:cs="Arial"/>
                      <w:sz w:val="56"/>
                    </w:rPr>
                  </w:pPr>
                  <w:r>
                    <w:rPr>
                      <w:rFonts w:ascii="Arial" w:hAnsi="Arial" w:cs="Arial"/>
                      <w:sz w:val="56"/>
                    </w:rPr>
                    <w:t>LIBRARY MANAGEMENT SYSTEM</w:t>
                  </w:r>
                </w:p>
                <w:p w14:paraId="36600C9E" w14:textId="77777777" w:rsidR="00831116" w:rsidRPr="00F40045" w:rsidRDefault="00831116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14:paraId="1DD0D767" w14:textId="77777777" w:rsidR="006F3721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14:paraId="6FE44143" w14:textId="77777777" w:rsidR="008A67D4" w:rsidRDefault="008A67D4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14:paraId="22A8A60C" w14:textId="77777777" w:rsidR="008A67D4" w:rsidRPr="00F40045" w:rsidRDefault="008A67D4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14:paraId="3AF6D3D4" w14:textId="77777777" w:rsidR="006F3721" w:rsidRPr="00F40045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  <w:r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Course Code</w:t>
                  </w:r>
                  <w:r w:rsidRPr="00F40045"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: &lt;</w:t>
                  </w:r>
                  <w:r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CODE</w:t>
                  </w:r>
                  <w:r w:rsidRPr="00F40045"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&gt;</w:t>
                  </w:r>
                </w:p>
                <w:p w14:paraId="2A295212" w14:textId="77777777" w:rsidR="006F3721" w:rsidRPr="00F40045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14:paraId="0E3E3F27" w14:textId="77777777" w:rsidR="006F3721" w:rsidRPr="00417AA7" w:rsidRDefault="006F3721" w:rsidP="00860730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860730" w:rsidRPr="00D33911">
        <w:rPr>
          <w:rFonts w:ascii="Arial" w:hAnsi="Arial" w:cs="Arial"/>
          <w:noProof/>
          <w:lang w:bidi="ar-SA"/>
        </w:rPr>
        <w:drawing>
          <wp:anchor distT="0" distB="0" distL="114300" distR="114300" simplePos="0" relativeHeight="251631616" behindDoc="0" locked="0" layoutInCell="1" allowOverlap="1" wp14:anchorId="52DDC285" wp14:editId="207C4F92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18"/>
          <w:lang w:val="en-IN" w:eastAsia="en-IN" w:bidi="kn-IN"/>
        </w:rPr>
        <w:pict w14:anchorId="5C05530D">
          <v:group id="Group 7" o:spid="_x0000_s1034" style="position:absolute;left:0;text-align:left;margin-left:-19pt;margin-top:-38.1pt;width:62.9pt;height:66.5pt;z-index:251637760;mso-position-horizontal-relative:margin;mso-position-vertical-relative:text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<v:path arrowok="t" o:connecttype="custom" o:connectlocs="985838,0;0,1620837;985838,1620837;1233488,1246187;366713,1246187;1109663,0;985838,0" o:connectangles="0,0,0,0,0,0,0"/>
            </v:shape>
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<v:path arrowok="t" o:connecttype="custom" o:connectlocs="690563,0;814388,0;123825,1136650;0,1136650;690563,0" o:connectangles="0,0,0,0,0"/>
            </v:shape>
            <w10:wrap anchorx="margin"/>
          </v:group>
        </w:pict>
      </w:r>
      <w:r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w:pict w14:anchorId="535010B5">
          <v:group id="Group 10" o:spid="_x0000_s1031" style="position:absolute;left:0;text-align:left;margin-left:375.5pt;margin-top:.6pt;width:58.85pt;height:63.7pt;z-index:251638784;mso-position-horizontal-relative:text;mso-position-vertical-relative:text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<v:shape id="Freeform 101" o:spid="_x0000_s1033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<v:path arrowok="t" o:connecttype="custom" o:connectlocs="638175,393700;1004888,393700;1249363,0;239713,0;0,390525;638175,393700" o:connectangles="0,0,0,0,0,0"/>
            </v:shape>
            <v:shape id="Freeform 102" o:spid="_x0000_s1032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<v:path arrowok="t" o:connecttype="custom" o:connectlocs="690563,0;809625,0;123825,1123950;0,1123950;690563,0" o:connectangles="0,0,0,0,0"/>
            </v:shape>
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<v:path arrowok="t" o:connecttype="custom" o:connectlocs="682625,0;803275,0;120650,1123950;0,1123950;682625,0" o:connectangles="0,0,0,0,0"/>
            </v:shape>
          </v:group>
        </w:pict>
      </w:r>
      <w:r w:rsidR="00635128">
        <w:rPr>
          <w:rFonts w:ascii="Arial" w:hAnsi="Arial" w:cs="Arial"/>
          <w:sz w:val="18"/>
        </w:rPr>
        <w:t>./</w:t>
      </w:r>
    </w:p>
    <w:p w14:paraId="0FD52A95" w14:textId="77777777" w:rsidR="00963DA6" w:rsidRDefault="00B47815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w:pict w14:anchorId="419DDAAD">
          <v:shape id="Text Box 107" o:spid="_x0000_s1030" style="position:absolute;margin-left:-44.25pt;margin-top:537.15pt;width:384.75pt;height:67pt;z-index:-251680768;visibility:visible;mso-width-relative:margin;mso-height-relative:margin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<v:stroke joinstyle="miter"/>
            <v:formulas/>
            <v:path arrowok="t" o:connecttype="custom" o:connectlocs="0,2548;4886325,0;3905135,850900;0,850900;0,2548" o:connectangles="0,0,0,0,0" textboxrect="0,0,4743450,3181350"/>
            <v:textbox>
              <w:txbxContent>
                <w:p w14:paraId="58A6C1ED" w14:textId="77777777"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>Version Number:</w:t>
                  </w:r>
                </w:p>
                <w:p w14:paraId="106A94A4" w14:textId="77777777"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Team </w:t>
                  </w:r>
                  <w:proofErr w:type="gramStart"/>
                  <w:r>
                    <w:rPr>
                      <w:rFonts w:ascii="Arial" w:hAnsi="Arial" w:cs="Arial"/>
                      <w:bCs/>
                      <w:sz w:val="24"/>
                    </w:rPr>
                    <w:t>Members :</w:t>
                  </w:r>
                  <w:proofErr w:type="gramEnd"/>
                </w:p>
                <w:p w14:paraId="63D50E80" w14:textId="77777777"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Team No: </w:t>
                  </w:r>
                </w:p>
                <w:p w14:paraId="7F9A23CE" w14:textId="77777777" w:rsidR="006F3721" w:rsidRPr="00DB5DE8" w:rsidRDefault="006F3721" w:rsidP="00DB5DE8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Module: Model Based System Engineering </w:t>
                  </w:r>
                </w:p>
                <w:p w14:paraId="575C97D6" w14:textId="77777777" w:rsidR="006F3721" w:rsidRPr="000F4649" w:rsidRDefault="006F3721" w:rsidP="00963DA6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14:paraId="1639CC47" w14:textId="77777777" w:rsidR="006F3721" w:rsidRPr="000F4649" w:rsidRDefault="006F3721" w:rsidP="00417AA7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14:paraId="425E89F9" w14:textId="77777777"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14:paraId="3FDFE88E" w14:textId="77777777"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14:paraId="0BE953ED" w14:textId="77777777"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14:paraId="11455164" w14:textId="77777777"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14:paraId="2B5015D6" w14:textId="77777777"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</w:txbxContent>
            </v:textbox>
            <w10:wrap type="tight"/>
          </v:shape>
        </w:pict>
      </w:r>
      <w:r w:rsidR="00860730">
        <w:rPr>
          <w:noProof/>
          <w:lang w:bidi="ar-SA"/>
        </w:rPr>
        <w:drawing>
          <wp:anchor distT="0" distB="0" distL="114300" distR="114300" simplePos="0" relativeHeight="251714559" behindDoc="1" locked="0" layoutInCell="1" allowOverlap="1" wp14:anchorId="5FDB0067" wp14:editId="6FAB5C49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14:paraId="39AB68FE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7FCF5D9B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proofErr w:type="spellStart"/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Ver.Rel</w:t>
            </w:r>
            <w:proofErr w:type="spellEnd"/>
            <w:r w:rsidRPr="00AD504B">
              <w:rPr>
                <w:rStyle w:val="Strong"/>
                <w:rFonts w:ascii="Arial" w:hAnsi="Arial" w:cs="Arial"/>
                <w:color w:val="FFFFFF"/>
              </w:rPr>
              <w:t>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51470E7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2E02377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261649A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013CCA7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529F05B9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ED6D2E3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7FE7A97E" w14:textId="77777777" w:rsidR="002979C3" w:rsidRPr="00404B4F" w:rsidRDefault="00831116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18" w:type="pct"/>
            <w:vAlign w:val="center"/>
          </w:tcPr>
          <w:p w14:paraId="755E4314" w14:textId="1795607D" w:rsidR="002979C3" w:rsidRPr="00B96BE2" w:rsidRDefault="00852FD9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30.03.2022</w:t>
            </w:r>
            <w:bookmarkStart w:id="0" w:name="_GoBack"/>
            <w:bookmarkEnd w:id="0"/>
          </w:p>
        </w:tc>
        <w:tc>
          <w:tcPr>
            <w:tcW w:w="863" w:type="pct"/>
            <w:vAlign w:val="center"/>
          </w:tcPr>
          <w:p w14:paraId="3C403D4B" w14:textId="5798CD09" w:rsidR="001B4CE7" w:rsidRPr="007B3ACD" w:rsidRDefault="00852FD9" w:rsidP="00C921C6">
            <w:pPr>
              <w:pStyle w:val="TableText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Prajwal Gabhane</w:t>
            </w:r>
          </w:p>
        </w:tc>
        <w:tc>
          <w:tcPr>
            <w:tcW w:w="785" w:type="pct"/>
            <w:vAlign w:val="center"/>
          </w:tcPr>
          <w:p w14:paraId="077C36CC" w14:textId="77777777" w:rsidR="002979C3" w:rsidRPr="00997756" w:rsidRDefault="00831116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  <w:t>LTTS</w:t>
            </w:r>
          </w:p>
        </w:tc>
        <w:tc>
          <w:tcPr>
            <w:tcW w:w="923" w:type="pct"/>
            <w:vAlign w:val="center"/>
          </w:tcPr>
          <w:p w14:paraId="434EEDB3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601D1B4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299F591A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226528E8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1DDF08FA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1068173F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045076C0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1DE85355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74D1A477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03C8936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6129F543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21B2FBBC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6A702074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6A99F514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2F5BF288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75742551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72DC0A7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0CCB84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08C75DE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636A5164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00C147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11DE72ED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1DEB9C68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645D823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7E8BA1FB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DD21BBC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107ED763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6D19AD8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0D22251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71F52370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72593BA3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6451DD3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33A16545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1" w:name="_Toc229759047"/>
      <w:bookmarkStart w:id="2" w:name="_Toc229764175"/>
    </w:p>
    <w:p w14:paraId="51B6E86C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70FF67B3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3" w:name="_Toc311197302"/>
      <w:bookmarkStart w:id="4" w:name="_Toc513545819"/>
    </w:p>
    <w:p w14:paraId="113A3085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006426C7" w14:textId="77777777" w:rsidR="000D706F" w:rsidRDefault="000D706F" w:rsidP="000D706F">
          <w:pPr>
            <w:pStyle w:val="TOCHeading"/>
          </w:pPr>
        </w:p>
        <w:p w14:paraId="1D304636" w14:textId="77777777" w:rsidR="00DB5DE8" w:rsidRDefault="00B47815"/>
      </w:sdtContent>
    </w:sdt>
    <w:p w14:paraId="600235A5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FD0F3BA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1E22F8EB" w14:textId="77777777" w:rsidR="00053C2C" w:rsidRDefault="00053C2C" w:rsidP="00053C2C"/>
    <w:p w14:paraId="3EB41AC0" w14:textId="77777777" w:rsidR="00053C2C" w:rsidRDefault="00053C2C" w:rsidP="00053C2C"/>
    <w:bookmarkEnd w:id="1"/>
    <w:bookmarkEnd w:id="2"/>
    <w:bookmarkEnd w:id="3"/>
    <w:bookmarkEnd w:id="4"/>
    <w:p w14:paraId="1E730740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B7665" w14:textId="77777777" w:rsidR="00B47815" w:rsidRDefault="00B47815" w:rsidP="006A582B">
      <w:r>
        <w:separator/>
      </w:r>
    </w:p>
  </w:endnote>
  <w:endnote w:type="continuationSeparator" w:id="0">
    <w:p w14:paraId="5C76EEE8" w14:textId="77777777" w:rsidR="00B47815" w:rsidRDefault="00B47815" w:rsidP="006A582B">
      <w:r>
        <w:continuationSeparator/>
      </w:r>
    </w:p>
  </w:endnote>
  <w:endnote w:type="continuationNotice" w:id="1">
    <w:p w14:paraId="06C8F0DA" w14:textId="77777777" w:rsidR="00B47815" w:rsidRDefault="00B478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18146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383CD375" w14:textId="77777777" w:rsidTr="00107955">
      <w:tc>
        <w:tcPr>
          <w:tcW w:w="3960" w:type="dxa"/>
        </w:tcPr>
        <w:p w14:paraId="35F9429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367C1430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511F48E8" w14:textId="77777777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br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="00771762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="00771762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652220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771762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="00771762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="00771762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652220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771762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10890DEB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FF0B8" w14:textId="77777777" w:rsidR="00B47815" w:rsidRDefault="00B47815" w:rsidP="006A582B">
      <w:r>
        <w:separator/>
      </w:r>
    </w:p>
  </w:footnote>
  <w:footnote w:type="continuationSeparator" w:id="0">
    <w:p w14:paraId="2DEB1FDB" w14:textId="77777777" w:rsidR="00B47815" w:rsidRDefault="00B47815" w:rsidP="006A582B">
      <w:r>
        <w:continuationSeparator/>
      </w:r>
    </w:p>
  </w:footnote>
  <w:footnote w:type="continuationNotice" w:id="1">
    <w:p w14:paraId="04F5A35A" w14:textId="77777777" w:rsidR="00B47815" w:rsidRDefault="00B478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DA9D8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3EBA29EA" w14:textId="77777777" w:rsidTr="00D8110D">
      <w:tc>
        <w:tcPr>
          <w:tcW w:w="6768" w:type="dxa"/>
        </w:tcPr>
        <w:p w14:paraId="12099465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148EA0C4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ar-SA"/>
            </w:rPr>
            <w:drawing>
              <wp:inline distT="0" distB="0" distL="0" distR="0" wp14:anchorId="54DE46D6" wp14:editId="6E5068DD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6E6BE05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220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762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1116"/>
    <w:rsid w:val="0083295F"/>
    <w:rsid w:val="00837AAE"/>
    <w:rsid w:val="00837D9E"/>
    <w:rsid w:val="0084424C"/>
    <w:rsid w:val="0084617E"/>
    <w:rsid w:val="008470E1"/>
    <w:rsid w:val="008475DD"/>
    <w:rsid w:val="00852FD9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2F33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815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21C6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3A8D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20A477A3"/>
  <w15:docId w15:val="{15D68CCC-91D7-4F6B-A990-B57648241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B64D6F6-79BA-4502-9FD7-0722553B5C5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64B8AAB7-AE9B-4E2D-8B64-9D2019A73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181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198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Prajwal Gabhane</cp:lastModifiedBy>
  <cp:revision>25</cp:revision>
  <cp:lastPrinted>2014-03-29T07:34:00Z</cp:lastPrinted>
  <dcterms:created xsi:type="dcterms:W3CDTF">2020-05-13T03:02:00Z</dcterms:created>
  <dcterms:modified xsi:type="dcterms:W3CDTF">2022-03-30T15:36:00Z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